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7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9917"/>
      </w:tblGrid>
      <w:tr w:rsidR="00EF4C52" w:rsidRPr="00EF4C52" w:rsidTr="00BC1213">
        <w:trPr>
          <w:cantSplit/>
          <w:trHeight w:val="992"/>
        </w:trPr>
        <w:tc>
          <w:tcPr>
            <w:tcW w:w="9917" w:type="dxa"/>
          </w:tcPr>
          <w:p w:rsidR="00EF4C52" w:rsidRPr="00C03189" w:rsidRDefault="00B638DD" w:rsidP="00820BB2">
            <w:pPr>
              <w:pStyle w:val="a4"/>
              <w:ind w:left="-57" w:right="-1"/>
              <w:rPr>
                <w:rFonts w:ascii="Akrobat Bold" w:hAnsi="Akrobat Bold"/>
                <w:bCs/>
                <w:caps/>
                <w:spacing w:val="64"/>
                <w:sz w:val="40"/>
                <w:szCs w:val="40"/>
              </w:rPr>
            </w:pPr>
            <w:r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>{</w:t>
            </w:r>
            <w:proofErr w:type="gramStart"/>
            <w:r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>{</w:t>
            </w:r>
            <w:r w:rsidR="009679A8"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 xml:space="preserve"> </w:t>
            </w:r>
            <w:r w:rsidR="001F1572"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>group</w:t>
            </w:r>
            <w:proofErr w:type="gramEnd"/>
            <w:r w:rsidR="009679A8"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 xml:space="preserve"> </w:t>
            </w:r>
            <w:r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>}}</w:t>
            </w:r>
            <w:proofErr w:type="gramStart"/>
            <w:r w:rsidR="001F1572"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>/{</w:t>
            </w:r>
            <w:proofErr w:type="gramEnd"/>
            <w:r w:rsidR="001F1572"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  <w:lang w:val="en-US"/>
              </w:rPr>
              <w:t>{SUBGROUP}}</w:t>
            </w:r>
            <w:r w:rsidR="009F0A5A" w:rsidRPr="00C03189">
              <w:rPr>
                <w:rFonts w:ascii="Akrobat Bold" w:hAnsi="Akrobat Bold"/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 w:rsidR="00EF4C52" w:rsidRPr="00EF4C52" w:rsidRDefault="00EF4C52" w:rsidP="00EF4C52">
      <w:pPr>
        <w:pBdr>
          <w:bottom w:val="thinThickThinSmallGap" w:sz="24" w:space="0" w:color="auto"/>
        </w:pBdr>
        <w:ind w:rightChars="-71" w:right="-15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22B" w:rsidRPr="00F55511" w:rsidRDefault="00B638DD" w:rsidP="005F322B">
      <w:pPr>
        <w:jc w:val="center"/>
        <w:rPr>
          <w:rFonts w:ascii="Acrom Light" w:hAnsi="Acrom Light"/>
          <w:b/>
          <w:sz w:val="20"/>
          <w:szCs w:val="20"/>
        </w:rPr>
      </w:pPr>
      <w:proofErr w:type="gramStart"/>
      <w:r w:rsidRPr="00F55511">
        <w:rPr>
          <w:rFonts w:ascii="Acrom Light" w:hAnsi="Acrom Light"/>
          <w:b/>
          <w:sz w:val="20"/>
          <w:szCs w:val="20"/>
        </w:rPr>
        <w:t>{{</w:t>
      </w:r>
      <w:r w:rsidR="00860D4E" w:rsidRPr="00F55511">
        <w:rPr>
          <w:rFonts w:ascii="Acrom Light" w:hAnsi="Acrom Light"/>
          <w:b/>
          <w:sz w:val="20"/>
          <w:szCs w:val="20"/>
        </w:rPr>
        <w:t xml:space="preserve"> </w:t>
      </w:r>
      <w:r w:rsidR="00DE07F5" w:rsidRPr="00F55511">
        <w:rPr>
          <w:rFonts w:ascii="Acrom Light" w:hAnsi="Acrom Light"/>
          <w:b/>
          <w:sz w:val="20"/>
          <w:szCs w:val="20"/>
          <w:lang w:val="en-US"/>
        </w:rPr>
        <w:t>faculty</w:t>
      </w:r>
      <w:proofErr w:type="gramEnd"/>
      <w:r w:rsidR="00860D4E" w:rsidRPr="00F55511">
        <w:rPr>
          <w:rFonts w:ascii="Acrom Light" w:hAnsi="Acrom Light"/>
          <w:b/>
          <w:sz w:val="20"/>
          <w:szCs w:val="20"/>
        </w:rPr>
        <w:t xml:space="preserve"> </w:t>
      </w:r>
      <w:r w:rsidRPr="00F55511">
        <w:rPr>
          <w:rFonts w:ascii="Acrom Light" w:hAnsi="Acrom Light"/>
          <w:b/>
          <w:sz w:val="20"/>
          <w:szCs w:val="20"/>
        </w:rPr>
        <w:t>}}</w:t>
      </w:r>
    </w:p>
    <w:p w:rsidR="005F322B" w:rsidRPr="00BB7104" w:rsidRDefault="005F322B" w:rsidP="005F322B">
      <w:pPr>
        <w:jc w:val="both"/>
        <w:rPr>
          <w:rFonts w:ascii="Times New Roman" w:hAnsi="Times New Roman"/>
          <w:b/>
          <w:sz w:val="24"/>
          <w:szCs w:val="24"/>
        </w:rPr>
      </w:pP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</w:p>
    <w:p w:rsidR="005F322B" w:rsidRPr="00BB7104" w:rsidRDefault="005F322B" w:rsidP="005F322B">
      <w:pPr>
        <w:jc w:val="both"/>
        <w:rPr>
          <w:rFonts w:ascii="Times New Roman" w:hAnsi="Times New Roman"/>
          <w:sz w:val="24"/>
          <w:szCs w:val="24"/>
        </w:rPr>
      </w:pPr>
    </w:p>
    <w:p w:rsidR="005F322B" w:rsidRPr="001F1572" w:rsidRDefault="00B638DD" w:rsidP="005F322B">
      <w:pPr>
        <w:ind w:left="4111"/>
        <w:rPr>
          <w:rFonts w:ascii="Times New Roman" w:hAnsi="Times New Roman"/>
          <w:sz w:val="24"/>
          <w:szCs w:val="24"/>
        </w:rPr>
      </w:pPr>
      <w:proofErr w:type="gramStart"/>
      <w:r w:rsidRPr="001F1572">
        <w:rPr>
          <w:rFonts w:ascii="Times New Roman" w:hAnsi="Times New Roman"/>
          <w:b/>
          <w:sz w:val="24"/>
          <w:szCs w:val="24"/>
        </w:rPr>
        <w:t>{{</w:t>
      </w:r>
      <w:r w:rsidR="00860D4E" w:rsidRPr="001F1572">
        <w:rPr>
          <w:rFonts w:ascii="Times New Roman" w:hAnsi="Times New Roman"/>
          <w:b/>
          <w:sz w:val="24"/>
          <w:szCs w:val="24"/>
        </w:rPr>
        <w:t xml:space="preserve"> </w:t>
      </w:r>
      <w:r w:rsidR="003673E5">
        <w:rPr>
          <w:rFonts w:ascii="Times New Roman" w:hAnsi="Times New Roman"/>
          <w:b/>
          <w:sz w:val="24"/>
          <w:szCs w:val="24"/>
        </w:rPr>
        <w:t>неделя</w:t>
      </w:r>
      <w:proofErr w:type="gramEnd"/>
      <w:r w:rsidR="00860D4E" w:rsidRPr="001F1572">
        <w:rPr>
          <w:rFonts w:ascii="Times New Roman" w:hAnsi="Times New Roman"/>
          <w:b/>
          <w:sz w:val="24"/>
          <w:szCs w:val="24"/>
        </w:rPr>
        <w:t xml:space="preserve"> </w:t>
      </w:r>
      <w:r w:rsidRPr="001F1572">
        <w:rPr>
          <w:rFonts w:ascii="Times New Roman" w:hAnsi="Times New Roman"/>
          <w:b/>
          <w:sz w:val="24"/>
          <w:szCs w:val="24"/>
        </w:rPr>
        <w:t>}}</w:t>
      </w:r>
    </w:p>
    <w:p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8"/>
        <w:tblW w:w="0" w:type="auto"/>
        <w:tblInd w:w="-459" w:type="dxa"/>
        <w:tblLook w:val="04A0" w:firstRow="1" w:lastRow="0" w:firstColumn="1" w:lastColumn="0" w:noHBand="0" w:noVBand="1"/>
      </w:tblPr>
      <w:tblGrid>
        <w:gridCol w:w="1448"/>
        <w:gridCol w:w="1463"/>
        <w:gridCol w:w="1424"/>
        <w:gridCol w:w="1414"/>
        <w:gridCol w:w="1414"/>
        <w:gridCol w:w="1424"/>
        <w:gridCol w:w="1443"/>
      </w:tblGrid>
      <w:tr w:rsidR="004F4A99" w:rsidTr="004F4A99">
        <w:tc>
          <w:tcPr>
            <w:tcW w:w="1415" w:type="dxa"/>
          </w:tcPr>
          <w:p w:rsid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31" w:type="dxa"/>
          </w:tcPr>
          <w:p w:rsidR="004F4A99" w:rsidRPr="00BC1213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1213">
              <w:rPr>
                <w:rFonts w:ascii="Times New Roman" w:hAnsi="Times New Roman"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</w:rPr>
              <w:t>Вт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</w:rPr>
              <w:t>Ср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4A99">
              <w:rPr>
                <w:rFonts w:ascii="Times New Roman" w:hAnsi="Times New Roman"/>
                <w:sz w:val="24"/>
                <w:szCs w:val="24"/>
              </w:rPr>
              <w:t>Чт</w:t>
            </w:r>
            <w:proofErr w:type="spellEnd"/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4A99">
              <w:rPr>
                <w:rFonts w:ascii="Times New Roman" w:hAnsi="Times New Roman"/>
                <w:sz w:val="24"/>
                <w:szCs w:val="24"/>
              </w:rPr>
              <w:t>Пт</w:t>
            </w:r>
            <w:proofErr w:type="spellEnd"/>
          </w:p>
        </w:tc>
        <w:tc>
          <w:tcPr>
            <w:tcW w:w="1412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4A99">
              <w:rPr>
                <w:rFonts w:ascii="Times New Roman" w:hAnsi="Times New Roman"/>
                <w:sz w:val="24"/>
                <w:szCs w:val="24"/>
              </w:rPr>
              <w:t>Сб</w:t>
            </w:r>
            <w:proofErr w:type="spellEnd"/>
          </w:p>
        </w:tc>
      </w:tr>
      <w:tr w:rsidR="004F4A99" w:rsidTr="004F4A99">
        <w:tc>
          <w:tcPr>
            <w:tcW w:w="1415" w:type="dxa"/>
          </w:tcPr>
          <w:p w:rsidR="004F4A99" w:rsidRPr="004F4A99" w:rsidRDefault="004F4A99" w:rsidP="00F2534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</w:rPr>
              <w:t>8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:00-9:30</w:t>
            </w:r>
          </w:p>
        </w:tc>
        <w:tc>
          <w:tcPr>
            <w:tcW w:w="1431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{{1predmet_pn}}</w:t>
            </w:r>
          </w:p>
        </w:tc>
        <w:tc>
          <w:tcPr>
            <w:tcW w:w="1393" w:type="dxa"/>
          </w:tcPr>
          <w:p w:rsidR="004F4A99" w:rsidRPr="004F4A99" w:rsidRDefault="004F4A99" w:rsidP="00BC1213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{{1predmet_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vt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{{1predmet_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sr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{{1predmet_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ct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{{1predmet_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pt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412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{{1predmet_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sb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  <w:tr w:rsidR="004F4A99" w:rsidTr="004F4A99">
        <w:tc>
          <w:tcPr>
            <w:tcW w:w="1415" w:type="dxa"/>
          </w:tcPr>
          <w:p w:rsidR="004F4A99" w:rsidRPr="004F4A99" w:rsidRDefault="004F4A99" w:rsidP="00F2534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9:40-11:10</w:t>
            </w:r>
          </w:p>
        </w:tc>
        <w:tc>
          <w:tcPr>
            <w:tcW w:w="1431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predmet_pn}}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predmet_vt}}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predmet_sr}}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predmet_ct}}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predmet_pt}}</w:t>
            </w:r>
          </w:p>
        </w:tc>
        <w:tc>
          <w:tcPr>
            <w:tcW w:w="1412" w:type="dxa"/>
          </w:tcPr>
          <w:p w:rsidR="004F4A99" w:rsidRPr="004F4A99" w:rsidRDefault="004F4A99" w:rsidP="004F4A9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sb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  <w:tr w:rsidR="004F4A99" w:rsidTr="004F4A99">
        <w:tc>
          <w:tcPr>
            <w:tcW w:w="1415" w:type="dxa"/>
          </w:tcPr>
          <w:p w:rsidR="004F4A99" w:rsidRPr="004F4A99" w:rsidRDefault="004F4A99" w:rsidP="00F2534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11:30-13:00</w:t>
            </w:r>
          </w:p>
        </w:tc>
        <w:tc>
          <w:tcPr>
            <w:tcW w:w="1431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predmet_pn}}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predmet_vt}}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predmet_sr}}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predmet_ct}}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predmet_pt}}</w:t>
            </w:r>
          </w:p>
        </w:tc>
        <w:tc>
          <w:tcPr>
            <w:tcW w:w="1412" w:type="dxa"/>
          </w:tcPr>
          <w:p w:rsidR="004F4A99" w:rsidRPr="004F4A99" w:rsidRDefault="004F4A99" w:rsidP="004F4A9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sb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  <w:tr w:rsidR="004F4A99" w:rsidTr="004F4A99">
        <w:tc>
          <w:tcPr>
            <w:tcW w:w="1415" w:type="dxa"/>
          </w:tcPr>
          <w:p w:rsidR="004F4A99" w:rsidRPr="004F4A99" w:rsidRDefault="004F4A99" w:rsidP="00F2534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13:10-14:40</w:t>
            </w:r>
          </w:p>
        </w:tc>
        <w:tc>
          <w:tcPr>
            <w:tcW w:w="1431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predmet_pn}}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predmet_vt}}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predmet_sr}}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predmet_ct}}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predmet_pt}}</w:t>
            </w:r>
          </w:p>
        </w:tc>
        <w:tc>
          <w:tcPr>
            <w:tcW w:w="1412" w:type="dxa"/>
          </w:tcPr>
          <w:p w:rsidR="004F4A99" w:rsidRPr="004F4A99" w:rsidRDefault="004F4A99" w:rsidP="004F4A9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sb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  <w:tr w:rsidR="004F4A99" w:rsidTr="004F4A99">
        <w:tc>
          <w:tcPr>
            <w:tcW w:w="1415" w:type="dxa"/>
          </w:tcPr>
          <w:p w:rsidR="004F4A99" w:rsidRPr="004F4A99" w:rsidRDefault="004F4A99" w:rsidP="00F2534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15:00-16:30</w:t>
            </w:r>
          </w:p>
        </w:tc>
        <w:tc>
          <w:tcPr>
            <w:tcW w:w="1431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predmet_pn}}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predmet_vt}}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predmet_sr}}</w:t>
            </w:r>
          </w:p>
        </w:tc>
        <w:tc>
          <w:tcPr>
            <w:tcW w:w="138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predmet_ct}}</w:t>
            </w:r>
          </w:p>
        </w:tc>
        <w:tc>
          <w:tcPr>
            <w:tcW w:w="1393" w:type="dxa"/>
          </w:tcPr>
          <w:p w:rsidR="004F4A99" w:rsidRPr="004F4A99" w:rsidRDefault="004F4A99" w:rsidP="00456C8F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predmet_pt}}</w:t>
            </w:r>
          </w:p>
        </w:tc>
        <w:tc>
          <w:tcPr>
            <w:tcW w:w="1412" w:type="dxa"/>
          </w:tcPr>
          <w:p w:rsidR="004F4A99" w:rsidRPr="004F4A99" w:rsidRDefault="004F4A99" w:rsidP="004F4A9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predmet_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sb</w:t>
            </w:r>
            <w:r w:rsidRPr="004F4A99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</w:tbl>
    <w:p w:rsidR="00456C8F" w:rsidRPr="00456C8F" w:rsidRDefault="00456C8F" w:rsidP="00456C8F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D2529" w:rsidRDefault="00284A89" w:rsidP="00284A89">
      <w:pPr>
        <w:jc w:val="both"/>
        <w:rPr>
          <w:rFonts w:ascii="Times New Roman" w:hAnsi="Times New Roman"/>
          <w:b/>
          <w:sz w:val="24"/>
          <w:szCs w:val="24"/>
        </w:rPr>
      </w:pPr>
      <w:r w:rsidRPr="00F443FD">
        <w:rPr>
          <w:rFonts w:ascii="Times New Roman" w:hAnsi="Times New Roman"/>
          <w:b/>
          <w:sz w:val="24"/>
          <w:szCs w:val="24"/>
        </w:rPr>
        <w:t xml:space="preserve">Генеральный директор                                        </w:t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proofErr w:type="gramStart"/>
      <w:r w:rsidR="00F37DF6" w:rsidRPr="00F37DF6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="00F37DF6" w:rsidRPr="00F37DF6">
        <w:rPr>
          <w:rFonts w:ascii="Times New Roman" w:hAnsi="Times New Roman"/>
          <w:b/>
          <w:sz w:val="24"/>
          <w:szCs w:val="24"/>
        </w:rPr>
        <w:t>director</w:t>
      </w:r>
      <w:proofErr w:type="spellEnd"/>
      <w:proofErr w:type="gramEnd"/>
      <w:r w:rsidR="00F37DF6" w:rsidRPr="00F37DF6">
        <w:rPr>
          <w:rFonts w:ascii="Times New Roman" w:hAnsi="Times New Roman"/>
          <w:b/>
          <w:sz w:val="24"/>
          <w:szCs w:val="24"/>
        </w:rPr>
        <w:t xml:space="preserve"> }}</w:t>
      </w: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krobat Bold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crom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0E93"/>
    <w:multiLevelType w:val="hybridMultilevel"/>
    <w:tmpl w:val="8C343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1F1572"/>
    <w:rsid w:val="00274D57"/>
    <w:rsid w:val="00284A89"/>
    <w:rsid w:val="002872C5"/>
    <w:rsid w:val="00293898"/>
    <w:rsid w:val="002A522F"/>
    <w:rsid w:val="002B781C"/>
    <w:rsid w:val="002C1800"/>
    <w:rsid w:val="003316CA"/>
    <w:rsid w:val="003673E5"/>
    <w:rsid w:val="003852EA"/>
    <w:rsid w:val="003C3C71"/>
    <w:rsid w:val="003E1E18"/>
    <w:rsid w:val="003E4F9C"/>
    <w:rsid w:val="00400BC4"/>
    <w:rsid w:val="00456C8F"/>
    <w:rsid w:val="004B01A9"/>
    <w:rsid w:val="004E63C7"/>
    <w:rsid w:val="004F2848"/>
    <w:rsid w:val="004F4A99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820BB2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BC1213"/>
    <w:rsid w:val="00C03189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E07F5"/>
    <w:rsid w:val="00DF16A0"/>
    <w:rsid w:val="00E02672"/>
    <w:rsid w:val="00E16E9A"/>
    <w:rsid w:val="00E21804"/>
    <w:rsid w:val="00E552D9"/>
    <w:rsid w:val="00EE0F01"/>
    <w:rsid w:val="00EF4C52"/>
    <w:rsid w:val="00F06337"/>
    <w:rsid w:val="00F25349"/>
    <w:rsid w:val="00F37DF6"/>
    <w:rsid w:val="00F443FD"/>
    <w:rsid w:val="00F45ECD"/>
    <w:rsid w:val="00F46403"/>
    <w:rsid w:val="00F55511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2829"/>
  <w15:docId w15:val="{5B7E1DEF-F8AE-48A0-B20E-AFCC4DDF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F2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68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</cp:lastModifiedBy>
  <cp:revision>15</cp:revision>
  <cp:lastPrinted>2016-11-09T08:03:00Z</cp:lastPrinted>
  <dcterms:created xsi:type="dcterms:W3CDTF">2019-02-21T08:44:00Z</dcterms:created>
  <dcterms:modified xsi:type="dcterms:W3CDTF">2021-03-06T13:47:00Z</dcterms:modified>
</cp:coreProperties>
</file>