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52" w:rsidRPr="00C10F67" w:rsidRDefault="009D58B3" w:rsidP="00570C27">
      <w:pPr>
        <w:ind w:left="4248" w:firstLine="708"/>
        <w:rPr>
          <w:rFonts w:ascii="Acrom ExtraBold" w:hAnsi="Acrom ExtraBold"/>
          <w:color w:val="FFFFFF" w:themeColor="background1"/>
          <w:sz w:val="36"/>
          <w:szCs w:val="36"/>
        </w:rPr>
      </w:pPr>
      <w:r w:rsidRPr="00C10F67">
        <w:rPr>
          <w:rFonts w:ascii="Acrom ExtraBold" w:hAnsi="Acrom ExtraBold"/>
          <w:noProof/>
          <w:color w:val="FFFFFF" w:themeColor="background1"/>
          <w:sz w:val="36"/>
          <w:szCs w:val="36"/>
          <w:lang w:eastAsia="ru-RU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-531124</wp:posOffset>
            </wp:positionV>
            <wp:extent cx="10679502" cy="755038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yl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8316" cy="7556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F67" w:rsidRPr="00C10F67">
        <w:rPr>
          <w:rFonts w:ascii="Acrom ExtraBold" w:hAnsi="Acrom ExtraBold"/>
          <w:noProof/>
          <w:color w:val="FFFFFF" w:themeColor="background1"/>
          <w:sz w:val="36"/>
          <w:szCs w:val="36"/>
          <w:lang w:eastAsia="ru-RU"/>
        </w:rPr>
        <w:t xml:space="preserve">Расписание для </w:t>
      </w:r>
      <w:r w:rsidR="00C10F67" w:rsidRPr="00C10F67">
        <w:rPr>
          <w:rFonts w:ascii="Acrom ExtraBold" w:hAnsi="Acrom ExtraBold"/>
          <w:noProof/>
          <w:color w:val="FFFFFF" w:themeColor="background1"/>
          <w:sz w:val="36"/>
          <w:szCs w:val="36"/>
          <w:lang w:val="en-US" w:eastAsia="ru-RU"/>
        </w:rPr>
        <w:t>{{group}}/{{subgroup}}</w:t>
      </w:r>
    </w:p>
    <w:p w:rsidR="005F322B" w:rsidRPr="002D4689" w:rsidRDefault="008576A5" w:rsidP="00570C27">
      <w:pPr>
        <w:ind w:firstLine="708"/>
        <w:jc w:val="center"/>
        <w:rPr>
          <w:rFonts w:ascii="Acrom Light" w:hAnsi="Acrom Light"/>
          <w:b/>
          <w:color w:val="FFFFFF" w:themeColor="background1"/>
          <w:sz w:val="20"/>
          <w:szCs w:val="20"/>
        </w:rPr>
      </w:pPr>
      <w:proofErr w:type="spellStart"/>
      <w:r w:rsidRPr="002D4689">
        <w:rPr>
          <w:rFonts w:ascii="Acrom Light" w:hAnsi="Acrom Light"/>
          <w:b/>
          <w:color w:val="FFFFFF" w:themeColor="background1"/>
          <w:sz w:val="20"/>
          <w:szCs w:val="20"/>
        </w:rPr>
        <w:t>КубГУ</w:t>
      </w:r>
      <w:proofErr w:type="spellEnd"/>
      <w:r w:rsidRPr="002D4689">
        <w:rPr>
          <w:rFonts w:ascii="Acrom Light" w:hAnsi="Acrom Light"/>
          <w:b/>
          <w:color w:val="FFFFFF" w:themeColor="background1"/>
          <w:sz w:val="20"/>
          <w:szCs w:val="20"/>
        </w:rPr>
        <w:t xml:space="preserve"> </w:t>
      </w:r>
      <w:proofErr w:type="gramStart"/>
      <w:r w:rsidR="00B638DD" w:rsidRPr="002D4689">
        <w:rPr>
          <w:rFonts w:ascii="Acrom Light" w:hAnsi="Acrom Light"/>
          <w:b/>
          <w:color w:val="FFFFFF" w:themeColor="background1"/>
          <w:sz w:val="20"/>
          <w:szCs w:val="20"/>
        </w:rPr>
        <w:t>{{</w:t>
      </w:r>
      <w:r w:rsidR="00860D4E" w:rsidRPr="002D4689">
        <w:rPr>
          <w:rFonts w:ascii="Acrom Light" w:hAnsi="Acrom Light"/>
          <w:b/>
          <w:color w:val="FFFFFF" w:themeColor="background1"/>
          <w:sz w:val="20"/>
          <w:szCs w:val="20"/>
        </w:rPr>
        <w:t xml:space="preserve"> </w:t>
      </w:r>
      <w:r w:rsidR="00DE07F5" w:rsidRPr="002D4689">
        <w:rPr>
          <w:rFonts w:ascii="Acrom Light" w:hAnsi="Acrom Light"/>
          <w:b/>
          <w:color w:val="FFFFFF" w:themeColor="background1"/>
          <w:sz w:val="20"/>
          <w:szCs w:val="20"/>
          <w:lang w:val="en-US"/>
        </w:rPr>
        <w:t>faculty</w:t>
      </w:r>
      <w:proofErr w:type="gramEnd"/>
      <w:r w:rsidR="00860D4E" w:rsidRPr="002D4689">
        <w:rPr>
          <w:rFonts w:ascii="Acrom Light" w:hAnsi="Acrom Light"/>
          <w:b/>
          <w:color w:val="FFFFFF" w:themeColor="background1"/>
          <w:sz w:val="20"/>
          <w:szCs w:val="20"/>
        </w:rPr>
        <w:t xml:space="preserve"> </w:t>
      </w:r>
      <w:r w:rsidR="00B638DD" w:rsidRPr="002D4689">
        <w:rPr>
          <w:rFonts w:ascii="Acrom Light" w:hAnsi="Acrom Light"/>
          <w:b/>
          <w:color w:val="FFFFFF" w:themeColor="background1"/>
          <w:sz w:val="20"/>
          <w:szCs w:val="20"/>
        </w:rPr>
        <w:t>}}</w:t>
      </w:r>
    </w:p>
    <w:p w:rsidR="005F322B" w:rsidRPr="002D2F2B" w:rsidRDefault="00B638DD" w:rsidP="00570C27">
      <w:pPr>
        <w:ind w:left="6943" w:firstLine="137"/>
        <w:rPr>
          <w:rFonts w:ascii="Acrom Medium" w:hAnsi="Acrom Medium"/>
          <w:color w:val="FFFFFF" w:themeColor="background1"/>
          <w:sz w:val="24"/>
          <w:szCs w:val="24"/>
        </w:rPr>
      </w:pPr>
      <w:proofErr w:type="gramStart"/>
      <w:r w:rsidRPr="002D2F2B">
        <w:rPr>
          <w:rFonts w:ascii="Acrom Medium" w:hAnsi="Acrom Medium"/>
          <w:b/>
          <w:color w:val="FFFFFF" w:themeColor="background1"/>
          <w:sz w:val="24"/>
          <w:szCs w:val="24"/>
        </w:rPr>
        <w:t>{{</w:t>
      </w:r>
      <w:r w:rsidR="00860D4E" w:rsidRPr="002D2F2B">
        <w:rPr>
          <w:rFonts w:ascii="Acrom Medium" w:hAnsi="Acrom Medium"/>
          <w:b/>
          <w:color w:val="FFFFFF" w:themeColor="background1"/>
          <w:sz w:val="24"/>
          <w:szCs w:val="24"/>
        </w:rPr>
        <w:t xml:space="preserve"> </w:t>
      </w:r>
      <w:r w:rsidR="003673E5" w:rsidRPr="002D2F2B">
        <w:rPr>
          <w:rFonts w:ascii="Acrom Medium" w:hAnsi="Acrom Medium"/>
          <w:b/>
          <w:color w:val="FFFFFF" w:themeColor="background1"/>
          <w:sz w:val="24"/>
          <w:szCs w:val="24"/>
        </w:rPr>
        <w:t>неделя</w:t>
      </w:r>
      <w:proofErr w:type="gramEnd"/>
      <w:r w:rsidR="00860D4E" w:rsidRPr="002D2F2B">
        <w:rPr>
          <w:rFonts w:ascii="Acrom Medium" w:hAnsi="Acrom Medium"/>
          <w:b/>
          <w:color w:val="FFFFFF" w:themeColor="background1"/>
          <w:sz w:val="24"/>
          <w:szCs w:val="24"/>
        </w:rPr>
        <w:t xml:space="preserve"> </w:t>
      </w:r>
      <w:r w:rsidRPr="002D2F2B">
        <w:rPr>
          <w:rFonts w:ascii="Acrom Medium" w:hAnsi="Acrom Medium"/>
          <w:b/>
          <w:color w:val="FFFFFF" w:themeColor="background1"/>
          <w:sz w:val="24"/>
          <w:szCs w:val="24"/>
        </w:rPr>
        <w:t>}}</w:t>
      </w:r>
    </w:p>
    <w:tbl>
      <w:tblPr>
        <w:tblStyle w:val="11"/>
        <w:tblpPr w:leftFromText="180" w:rightFromText="180" w:vertAnchor="page" w:horzAnchor="page" w:tblpX="700" w:tblpY="3235"/>
        <w:tblW w:w="15593" w:type="dxa"/>
        <w:tblLook w:val="04A0" w:firstRow="1" w:lastRow="0" w:firstColumn="1" w:lastColumn="0" w:noHBand="0" w:noVBand="1"/>
      </w:tblPr>
      <w:tblGrid>
        <w:gridCol w:w="3325"/>
        <w:gridCol w:w="1887"/>
        <w:gridCol w:w="1811"/>
        <w:gridCol w:w="1824"/>
        <w:gridCol w:w="1810"/>
        <w:gridCol w:w="1823"/>
        <w:gridCol w:w="3113"/>
      </w:tblGrid>
      <w:tr w:rsidR="009D58B3" w:rsidRPr="002D4689" w:rsidTr="00C1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87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</w:pPr>
            <w:proofErr w:type="spellStart"/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  <w:t>Пн</w:t>
            </w:r>
            <w:proofErr w:type="spellEnd"/>
          </w:p>
        </w:tc>
        <w:tc>
          <w:tcPr>
            <w:tcW w:w="1811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  <w:t>Вт</w:t>
            </w:r>
          </w:p>
        </w:tc>
        <w:tc>
          <w:tcPr>
            <w:tcW w:w="1824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  <w:t>Ср</w:t>
            </w:r>
          </w:p>
        </w:tc>
        <w:tc>
          <w:tcPr>
            <w:tcW w:w="1810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</w:pPr>
            <w:proofErr w:type="spellStart"/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  <w:t>Чт</w:t>
            </w:r>
            <w:proofErr w:type="spellEnd"/>
          </w:p>
        </w:tc>
        <w:tc>
          <w:tcPr>
            <w:tcW w:w="182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</w:pPr>
            <w:proofErr w:type="spellStart"/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  <w:t>Пт</w:t>
            </w:r>
            <w:proofErr w:type="spellEnd"/>
          </w:p>
        </w:tc>
        <w:tc>
          <w:tcPr>
            <w:tcW w:w="311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</w:pPr>
            <w:proofErr w:type="spellStart"/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  <w:t>Сб</w:t>
            </w:r>
            <w:proofErr w:type="spellEnd"/>
          </w:p>
        </w:tc>
      </w:tr>
      <w:tr w:rsidR="00C10F67" w:rsidRPr="002D4689" w:rsidTr="00C1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:rsidR="009D58B3" w:rsidRPr="00262F22" w:rsidRDefault="009D58B3" w:rsidP="00C10F67">
            <w:pPr>
              <w:jc w:val="center"/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</w:rPr>
              <w:t>8</w:t>
            </w:r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  <w:lang w:val="en-US"/>
              </w:rPr>
              <w:t>:00-9:30</w:t>
            </w:r>
          </w:p>
        </w:tc>
        <w:tc>
          <w:tcPr>
            <w:tcW w:w="1887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{{predmet_pn1}}</w:t>
            </w:r>
          </w:p>
        </w:tc>
        <w:tc>
          <w:tcPr>
            <w:tcW w:w="1811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{{predmet_vt1}}</w:t>
            </w:r>
          </w:p>
        </w:tc>
        <w:tc>
          <w:tcPr>
            <w:tcW w:w="1824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{{predmet_sr1}}</w:t>
            </w:r>
          </w:p>
        </w:tc>
        <w:tc>
          <w:tcPr>
            <w:tcW w:w="1810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{{predmet_ct1}}</w:t>
            </w:r>
          </w:p>
        </w:tc>
        <w:tc>
          <w:tcPr>
            <w:tcW w:w="182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{{predmet_pt1}}</w:t>
            </w:r>
          </w:p>
        </w:tc>
        <w:tc>
          <w:tcPr>
            <w:tcW w:w="311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{{predmet_sb1}}</w:t>
            </w:r>
          </w:p>
        </w:tc>
      </w:tr>
      <w:tr w:rsidR="009D58B3" w:rsidRPr="002D4689" w:rsidTr="00C1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:rsidR="009D58B3" w:rsidRPr="00262F22" w:rsidRDefault="009D58B3" w:rsidP="00C10F67">
            <w:pPr>
              <w:jc w:val="center"/>
              <w:rPr>
                <w:rFonts w:ascii="Acrom ExtraBold" w:hAnsi="Acrom ExtraBold"/>
                <w:color w:val="FFFFFF" w:themeColor="background1"/>
                <w:sz w:val="20"/>
                <w:szCs w:val="20"/>
                <w:lang w:val="en-US"/>
              </w:rPr>
            </w:pPr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  <w:lang w:val="en-US"/>
              </w:rPr>
              <w:t>9:40-11:10</w:t>
            </w:r>
          </w:p>
        </w:tc>
        <w:tc>
          <w:tcPr>
            <w:tcW w:w="1887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{{predmet_pn2}}</w:t>
            </w:r>
          </w:p>
        </w:tc>
        <w:tc>
          <w:tcPr>
            <w:tcW w:w="1811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{{predmet_vt2}}</w:t>
            </w:r>
          </w:p>
        </w:tc>
        <w:tc>
          <w:tcPr>
            <w:tcW w:w="1824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{{predmet_sr2}}</w:t>
            </w:r>
          </w:p>
        </w:tc>
        <w:tc>
          <w:tcPr>
            <w:tcW w:w="1810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{{predmet_ct2}}</w:t>
            </w:r>
          </w:p>
        </w:tc>
        <w:tc>
          <w:tcPr>
            <w:tcW w:w="182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{{predmet_pt2}}</w:t>
            </w:r>
          </w:p>
        </w:tc>
        <w:tc>
          <w:tcPr>
            <w:tcW w:w="311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{{predmet_sb2}}</w:t>
            </w:r>
          </w:p>
        </w:tc>
      </w:tr>
      <w:tr w:rsidR="00C10F67" w:rsidRPr="002D4689" w:rsidTr="00C1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:rsidR="009D58B3" w:rsidRPr="00262F22" w:rsidRDefault="009D58B3" w:rsidP="00C10F67">
            <w:pPr>
              <w:jc w:val="center"/>
              <w:rPr>
                <w:rFonts w:ascii="Acrom ExtraBold" w:hAnsi="Acrom ExtraBold"/>
                <w:color w:val="FFFFFF" w:themeColor="background1"/>
                <w:sz w:val="20"/>
                <w:szCs w:val="20"/>
                <w:lang w:val="en-US"/>
              </w:rPr>
            </w:pPr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  <w:lang w:val="en-US"/>
              </w:rPr>
              <w:t>11:30-13:00</w:t>
            </w:r>
          </w:p>
        </w:tc>
        <w:tc>
          <w:tcPr>
            <w:tcW w:w="1887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{{predmet_pn3}}</w:t>
            </w:r>
          </w:p>
        </w:tc>
        <w:tc>
          <w:tcPr>
            <w:tcW w:w="1811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{{predmet_vt3}}</w:t>
            </w:r>
          </w:p>
        </w:tc>
        <w:tc>
          <w:tcPr>
            <w:tcW w:w="1824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{{predmet_sr3}}</w:t>
            </w:r>
          </w:p>
        </w:tc>
        <w:tc>
          <w:tcPr>
            <w:tcW w:w="1810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{{predmet_ct3}}</w:t>
            </w:r>
          </w:p>
        </w:tc>
        <w:tc>
          <w:tcPr>
            <w:tcW w:w="182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{{predmet_pt3}}</w:t>
            </w:r>
          </w:p>
        </w:tc>
        <w:tc>
          <w:tcPr>
            <w:tcW w:w="311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{{predmet_sb3}}</w:t>
            </w:r>
          </w:p>
        </w:tc>
      </w:tr>
      <w:tr w:rsidR="009D58B3" w:rsidRPr="002D4689" w:rsidTr="00C1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:rsidR="009D58B3" w:rsidRPr="00262F22" w:rsidRDefault="009D58B3" w:rsidP="00C10F67">
            <w:pPr>
              <w:jc w:val="center"/>
              <w:rPr>
                <w:rFonts w:ascii="Acrom ExtraBold" w:hAnsi="Acrom ExtraBold"/>
                <w:color w:val="FFFFFF" w:themeColor="background1"/>
                <w:sz w:val="20"/>
                <w:szCs w:val="20"/>
                <w:lang w:val="en-US"/>
              </w:rPr>
            </w:pPr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  <w:lang w:val="en-US"/>
              </w:rPr>
              <w:t>13:10-14:40</w:t>
            </w:r>
          </w:p>
        </w:tc>
        <w:tc>
          <w:tcPr>
            <w:tcW w:w="1887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{{predmet_pn4}}</w:t>
            </w:r>
          </w:p>
        </w:tc>
        <w:tc>
          <w:tcPr>
            <w:tcW w:w="1811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{{predmet_vt4}}</w:t>
            </w:r>
          </w:p>
        </w:tc>
        <w:tc>
          <w:tcPr>
            <w:tcW w:w="1824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{{predmet_sr4}}</w:t>
            </w:r>
          </w:p>
        </w:tc>
        <w:tc>
          <w:tcPr>
            <w:tcW w:w="1810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{{predmet_ct4}}</w:t>
            </w:r>
          </w:p>
        </w:tc>
        <w:tc>
          <w:tcPr>
            <w:tcW w:w="182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{{predmet_pt4}}</w:t>
            </w:r>
          </w:p>
        </w:tc>
        <w:tc>
          <w:tcPr>
            <w:tcW w:w="311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{{predmet_sb4}}</w:t>
            </w:r>
          </w:p>
        </w:tc>
      </w:tr>
      <w:tr w:rsidR="00C10F67" w:rsidRPr="002D4689" w:rsidTr="00C1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:rsidR="009D58B3" w:rsidRPr="00262F22" w:rsidRDefault="009D58B3" w:rsidP="00C10F67">
            <w:pPr>
              <w:jc w:val="center"/>
              <w:rPr>
                <w:rFonts w:ascii="Acrom ExtraBold" w:hAnsi="Acrom ExtraBold"/>
                <w:color w:val="FFFFFF" w:themeColor="background1"/>
                <w:sz w:val="20"/>
                <w:szCs w:val="20"/>
                <w:lang w:val="en-US"/>
              </w:rPr>
            </w:pPr>
            <w:r w:rsidRPr="00262F22">
              <w:rPr>
                <w:rFonts w:ascii="Acrom ExtraBold" w:hAnsi="Acrom ExtraBold"/>
                <w:color w:val="FFFFFF" w:themeColor="background1"/>
                <w:sz w:val="20"/>
                <w:szCs w:val="20"/>
                <w:lang w:val="en-US"/>
              </w:rPr>
              <w:t>15:00-16:30</w:t>
            </w:r>
          </w:p>
        </w:tc>
        <w:tc>
          <w:tcPr>
            <w:tcW w:w="1887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{{predmet_pn5}}</w:t>
            </w:r>
          </w:p>
        </w:tc>
        <w:tc>
          <w:tcPr>
            <w:tcW w:w="1811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{{predmet_vt5}}</w:t>
            </w:r>
          </w:p>
        </w:tc>
        <w:tc>
          <w:tcPr>
            <w:tcW w:w="1824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{{predmet_sr5}}</w:t>
            </w:r>
          </w:p>
        </w:tc>
        <w:tc>
          <w:tcPr>
            <w:tcW w:w="1810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{{predmet_ct5}}</w:t>
            </w:r>
          </w:p>
        </w:tc>
        <w:tc>
          <w:tcPr>
            <w:tcW w:w="182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{{predmet_pt5}}</w:t>
            </w:r>
          </w:p>
        </w:tc>
        <w:tc>
          <w:tcPr>
            <w:tcW w:w="3113" w:type="dxa"/>
            <w:shd w:val="clear" w:color="auto" w:fill="auto"/>
          </w:tcPr>
          <w:p w:rsidR="009D58B3" w:rsidRPr="00262F22" w:rsidRDefault="009D58B3" w:rsidP="00C10F67">
            <w:pPr>
              <w:pStyle w:val="a3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crom" w:hAnsi="Acrom"/>
                <w:color w:val="FFFFFF" w:themeColor="background1"/>
                <w:sz w:val="20"/>
                <w:szCs w:val="20"/>
              </w:rPr>
            </w:pPr>
            <w:r w:rsidRPr="00262F22">
              <w:rPr>
                <w:rFonts w:ascii="Acrom" w:hAnsi="Acrom"/>
                <w:color w:val="FFFFFF" w:themeColor="background1"/>
                <w:sz w:val="20"/>
                <w:szCs w:val="20"/>
                <w:lang w:val="en-US"/>
              </w:rPr>
              <w:t>{{predmet_sb5}}</w:t>
            </w:r>
          </w:p>
        </w:tc>
      </w:tr>
    </w:tbl>
    <w:p w:rsidR="00DF16A0" w:rsidRPr="002D4689" w:rsidRDefault="00DF16A0" w:rsidP="00DF16A0">
      <w:pPr>
        <w:ind w:left="4111"/>
        <w:jc w:val="both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456C8F" w:rsidRPr="002D4689" w:rsidRDefault="00456C8F" w:rsidP="00456C8F">
      <w:pPr>
        <w:pStyle w:val="a3"/>
        <w:jc w:val="both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C10F67" w:rsidRDefault="00C10F67" w:rsidP="00284A89">
      <w:pPr>
        <w:jc w:val="both"/>
        <w:rPr>
          <w:rFonts w:ascii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/>
          <w:b/>
          <w:color w:val="FFFFFF" w:themeColor="background1"/>
          <w:sz w:val="24"/>
          <w:szCs w:val="24"/>
        </w:rPr>
        <w:br/>
      </w:r>
    </w:p>
    <w:p w:rsidR="000E4696" w:rsidRPr="002D4689" w:rsidRDefault="008576A5" w:rsidP="00584F47">
      <w:pPr>
        <w:ind w:left="10620" w:firstLine="708"/>
        <w:jc w:val="both"/>
        <w:rPr>
          <w:rFonts w:ascii="Times New Roman" w:hAnsi="Times New Roman"/>
          <w:b/>
          <w:color w:val="FFFFFF" w:themeColor="background1"/>
          <w:sz w:val="24"/>
          <w:szCs w:val="24"/>
          <w:lang w:val="en-US"/>
        </w:rPr>
      </w:pPr>
      <w:bookmarkStart w:id="0" w:name="_GoBack"/>
      <w:bookmarkEnd w:id="0"/>
      <w:r w:rsidRPr="002D4689">
        <w:rPr>
          <w:rFonts w:ascii="Times New Roman" w:hAnsi="Times New Roman"/>
          <w:b/>
          <w:color w:val="FFFFFF" w:themeColor="background1"/>
          <w:sz w:val="24"/>
          <w:szCs w:val="24"/>
        </w:rPr>
        <w:t>Разработа</w:t>
      </w:r>
      <w:r w:rsidR="00570C27">
        <w:rPr>
          <w:rFonts w:ascii="Times New Roman" w:hAnsi="Times New Roman"/>
          <w:b/>
          <w:color w:val="FFFFFF" w:themeColor="background1"/>
          <w:sz w:val="24"/>
          <w:szCs w:val="24"/>
        </w:rPr>
        <w:t>л</w:t>
      </w:r>
      <w:r w:rsidR="00570C27">
        <w:rPr>
          <w:rFonts w:ascii="Times New Roman" w:hAnsi="Times New Roman"/>
          <w:b/>
          <w:color w:val="FFFFFF" w:themeColor="background1"/>
          <w:sz w:val="24"/>
          <w:szCs w:val="24"/>
        </w:rPr>
        <w:tab/>
      </w:r>
      <w:r w:rsidR="00F37DF6" w:rsidRPr="002D2F2B">
        <w:rPr>
          <w:rFonts w:ascii="Rage Italic LET" w:hAnsi="Rage Italic LET"/>
          <w:b/>
          <w:color w:val="FFFFFF" w:themeColor="background1"/>
          <w:sz w:val="32"/>
          <w:szCs w:val="32"/>
        </w:rPr>
        <w:t xml:space="preserve">{{ </w:t>
      </w:r>
      <w:proofErr w:type="spellStart"/>
      <w:r w:rsidR="00F37DF6" w:rsidRPr="002D2F2B">
        <w:rPr>
          <w:rFonts w:ascii="Rage Italic LET" w:hAnsi="Rage Italic LET"/>
          <w:b/>
          <w:color w:val="FFFFFF" w:themeColor="background1"/>
          <w:sz w:val="32"/>
          <w:szCs w:val="32"/>
        </w:rPr>
        <w:t>director</w:t>
      </w:r>
      <w:proofErr w:type="spellEnd"/>
      <w:r w:rsidR="00F37DF6" w:rsidRPr="002D2F2B">
        <w:rPr>
          <w:rFonts w:ascii="Rage Italic LET" w:hAnsi="Rage Italic LET"/>
          <w:b/>
          <w:color w:val="FFFFFF" w:themeColor="background1"/>
          <w:sz w:val="32"/>
          <w:szCs w:val="32"/>
        </w:rPr>
        <w:t xml:space="preserve"> }}</w:t>
      </w:r>
    </w:p>
    <w:sectPr w:rsidR="000E4696" w:rsidRPr="002D4689" w:rsidSect="009D58B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crom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crom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crom Medium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crom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age Italic LET">
    <w:panose1 w:val="00000000000000000000"/>
    <w:charset w:val="CC"/>
    <w:family w:val="auto"/>
    <w:pitch w:val="variable"/>
    <w:sig w:usb0="800002AF" w:usb1="10002048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0E93"/>
    <w:multiLevelType w:val="hybridMultilevel"/>
    <w:tmpl w:val="8C343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37434"/>
    <w:rsid w:val="0015052B"/>
    <w:rsid w:val="001C7374"/>
    <w:rsid w:val="001E046D"/>
    <w:rsid w:val="001F1572"/>
    <w:rsid w:val="00262F22"/>
    <w:rsid w:val="00274D57"/>
    <w:rsid w:val="00284A89"/>
    <w:rsid w:val="002872C5"/>
    <w:rsid w:val="00293898"/>
    <w:rsid w:val="002A522F"/>
    <w:rsid w:val="002B781C"/>
    <w:rsid w:val="002C1800"/>
    <w:rsid w:val="002C73D2"/>
    <w:rsid w:val="002D2F2B"/>
    <w:rsid w:val="002D4689"/>
    <w:rsid w:val="003316CA"/>
    <w:rsid w:val="003673E5"/>
    <w:rsid w:val="003852EA"/>
    <w:rsid w:val="003A4453"/>
    <w:rsid w:val="003C3C71"/>
    <w:rsid w:val="003E1E18"/>
    <w:rsid w:val="003E4F9C"/>
    <w:rsid w:val="00400BC4"/>
    <w:rsid w:val="00456C8F"/>
    <w:rsid w:val="0048444F"/>
    <w:rsid w:val="004B01A9"/>
    <w:rsid w:val="004E63C7"/>
    <w:rsid w:val="004F2848"/>
    <w:rsid w:val="004F4A99"/>
    <w:rsid w:val="00526F01"/>
    <w:rsid w:val="0056276B"/>
    <w:rsid w:val="00570C27"/>
    <w:rsid w:val="00574A4F"/>
    <w:rsid w:val="00584F47"/>
    <w:rsid w:val="005A6BEC"/>
    <w:rsid w:val="005B3569"/>
    <w:rsid w:val="005C1021"/>
    <w:rsid w:val="005F322B"/>
    <w:rsid w:val="006152D4"/>
    <w:rsid w:val="00632D99"/>
    <w:rsid w:val="00654698"/>
    <w:rsid w:val="006B1AAB"/>
    <w:rsid w:val="006C2918"/>
    <w:rsid w:val="006D2529"/>
    <w:rsid w:val="006F3D31"/>
    <w:rsid w:val="00726802"/>
    <w:rsid w:val="00731010"/>
    <w:rsid w:val="0075065F"/>
    <w:rsid w:val="0076607F"/>
    <w:rsid w:val="00820BB2"/>
    <w:rsid w:val="00823A26"/>
    <w:rsid w:val="00841D00"/>
    <w:rsid w:val="00851AE4"/>
    <w:rsid w:val="008576A5"/>
    <w:rsid w:val="00860D4E"/>
    <w:rsid w:val="00874319"/>
    <w:rsid w:val="0089252B"/>
    <w:rsid w:val="008E376B"/>
    <w:rsid w:val="008E7E60"/>
    <w:rsid w:val="009076CB"/>
    <w:rsid w:val="009679A8"/>
    <w:rsid w:val="009971D5"/>
    <w:rsid w:val="009B01BB"/>
    <w:rsid w:val="009D58B3"/>
    <w:rsid w:val="009F0A5A"/>
    <w:rsid w:val="009F3DC0"/>
    <w:rsid w:val="00A403F5"/>
    <w:rsid w:val="00A47E60"/>
    <w:rsid w:val="00A65840"/>
    <w:rsid w:val="00A76185"/>
    <w:rsid w:val="00A80FBA"/>
    <w:rsid w:val="00B638DD"/>
    <w:rsid w:val="00B95784"/>
    <w:rsid w:val="00BB7104"/>
    <w:rsid w:val="00BC1213"/>
    <w:rsid w:val="00C03189"/>
    <w:rsid w:val="00C10F67"/>
    <w:rsid w:val="00C65A12"/>
    <w:rsid w:val="00C852F2"/>
    <w:rsid w:val="00D037F6"/>
    <w:rsid w:val="00D136BD"/>
    <w:rsid w:val="00D519D7"/>
    <w:rsid w:val="00D532BB"/>
    <w:rsid w:val="00D66F69"/>
    <w:rsid w:val="00D72A14"/>
    <w:rsid w:val="00DB6CF3"/>
    <w:rsid w:val="00DE07F5"/>
    <w:rsid w:val="00DF16A0"/>
    <w:rsid w:val="00E02672"/>
    <w:rsid w:val="00E16E9A"/>
    <w:rsid w:val="00E21804"/>
    <w:rsid w:val="00E552D9"/>
    <w:rsid w:val="00EA4415"/>
    <w:rsid w:val="00EE0F01"/>
    <w:rsid w:val="00EF4C52"/>
    <w:rsid w:val="00F06337"/>
    <w:rsid w:val="00F25349"/>
    <w:rsid w:val="00F37DF6"/>
    <w:rsid w:val="00F443FD"/>
    <w:rsid w:val="00F45ECD"/>
    <w:rsid w:val="00F46403"/>
    <w:rsid w:val="00F55511"/>
    <w:rsid w:val="00FA00D9"/>
    <w:rsid w:val="00FB5585"/>
    <w:rsid w:val="00FD6CBD"/>
    <w:rsid w:val="00F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C87F"/>
  <w15:docId w15:val="{5B7E1DEF-F8AE-48A0-B20E-AFCC4DDF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0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table" w:styleId="a8">
    <w:name w:val="Table Grid"/>
    <w:basedOn w:val="a1"/>
    <w:uiPriority w:val="59"/>
    <w:rsid w:val="00F2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9D58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9D58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тиль1"/>
    <w:basedOn w:val="-35"/>
    <w:uiPriority w:val="99"/>
    <w:rsid w:val="00C10F67"/>
    <w:pPr>
      <w:jc w:val="center"/>
    </w:pPr>
    <w:tblPr/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C10F6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styleId="-35">
    <w:name w:val="List Table 3 Accent 5"/>
    <w:basedOn w:val="a1"/>
    <w:uiPriority w:val="48"/>
    <w:rsid w:val="00C10F6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99192-F30C-4549-BC93-CFC349F6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бенефициару1.dotx</Template>
  <TotalTime>105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</cp:lastModifiedBy>
  <cp:revision>29</cp:revision>
  <cp:lastPrinted>2016-11-09T08:03:00Z</cp:lastPrinted>
  <dcterms:created xsi:type="dcterms:W3CDTF">2019-02-21T08:44:00Z</dcterms:created>
  <dcterms:modified xsi:type="dcterms:W3CDTF">2021-03-06T20:51:00Z</dcterms:modified>
</cp:coreProperties>
</file>